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6862" w14:textId="77777777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46958106" wp14:editId="48FB561A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9F0A3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5D642307" w14:textId="77777777" w:rsidTr="00220FA7">
        <w:trPr>
          <w:trHeight w:val="360"/>
        </w:trPr>
        <w:tc>
          <w:tcPr>
            <w:tcW w:w="6750" w:type="dxa"/>
            <w:vMerge w:val="restart"/>
          </w:tcPr>
          <w:p w14:paraId="09D0A71A" w14:textId="2828618C" w:rsidR="00C871AB" w:rsidRDefault="00C871AB" w:rsidP="00C871AB">
            <w:pPr>
              <w:pStyle w:val="Title"/>
            </w:pPr>
            <w:r>
              <w:t>Arwa</w:t>
            </w:r>
          </w:p>
          <w:p w14:paraId="2FF7AB40" w14:textId="30A01EF7" w:rsidR="00011DEA" w:rsidRDefault="00C871AB" w:rsidP="00C871AB">
            <w:pPr>
              <w:pStyle w:val="Title"/>
            </w:pPr>
            <w:r>
              <w:t>Yaareb</w:t>
            </w:r>
          </w:p>
        </w:tc>
        <w:tc>
          <w:tcPr>
            <w:tcW w:w="3330" w:type="dxa"/>
            <w:vAlign w:val="center"/>
          </w:tcPr>
          <w:p w14:paraId="4B718766" w14:textId="7CE02E0D" w:rsidR="00011DEA" w:rsidRDefault="00220FA7" w:rsidP="00043CB2">
            <w:pPr>
              <w:jc w:val="right"/>
            </w:pPr>
            <w:r>
              <w:t>Iraq, Baghdad</w:t>
            </w:r>
          </w:p>
        </w:tc>
      </w:tr>
      <w:tr w:rsidR="00220FA7" w14:paraId="1E829BAD" w14:textId="77777777" w:rsidTr="00220FA7">
        <w:trPr>
          <w:trHeight w:val="360"/>
        </w:trPr>
        <w:tc>
          <w:tcPr>
            <w:tcW w:w="6750" w:type="dxa"/>
            <w:vMerge/>
          </w:tcPr>
          <w:p w14:paraId="65A0AE9D" w14:textId="77777777" w:rsidR="00220FA7" w:rsidRDefault="00220FA7" w:rsidP="00043CB2"/>
        </w:tc>
        <w:tc>
          <w:tcPr>
            <w:tcW w:w="3330" w:type="dxa"/>
            <w:vAlign w:val="center"/>
          </w:tcPr>
          <w:p w14:paraId="6057AC87" w14:textId="0F43579E" w:rsidR="00220FA7" w:rsidRDefault="00220FA7" w:rsidP="00220FA7">
            <w:pPr>
              <w:jc w:val="right"/>
            </w:pPr>
            <w:r>
              <w:t>Arwa.yaareb@gmail.com</w:t>
            </w:r>
            <w:r w:rsidRPr="00EC1FE9">
              <w:t xml:space="preserve"> </w:t>
            </w:r>
          </w:p>
        </w:tc>
      </w:tr>
      <w:tr w:rsidR="00220FA7" w14:paraId="4D1DBD36" w14:textId="77777777" w:rsidTr="00220FA7">
        <w:trPr>
          <w:trHeight w:val="360"/>
        </w:trPr>
        <w:tc>
          <w:tcPr>
            <w:tcW w:w="6750" w:type="dxa"/>
            <w:vMerge/>
          </w:tcPr>
          <w:p w14:paraId="139AED27" w14:textId="77777777" w:rsidR="00220FA7" w:rsidRDefault="00220FA7" w:rsidP="00043CB2"/>
        </w:tc>
        <w:tc>
          <w:tcPr>
            <w:tcW w:w="3330" w:type="dxa"/>
            <w:vAlign w:val="center"/>
          </w:tcPr>
          <w:p w14:paraId="3988B893" w14:textId="614BE8BE" w:rsidR="00220FA7" w:rsidRDefault="00220FA7" w:rsidP="00043CB2">
            <w:pPr>
              <w:jc w:val="right"/>
            </w:pPr>
            <w:r>
              <w:t xml:space="preserve">LinkedIn </w:t>
            </w:r>
            <w:r w:rsidR="004B072F">
              <w:t>Arwa Yaareb</w:t>
            </w:r>
            <w:r>
              <w:t xml:space="preserve"> </w:t>
            </w:r>
          </w:p>
        </w:tc>
      </w:tr>
      <w:tr w:rsidR="00220FA7" w14:paraId="5560E48F" w14:textId="77777777" w:rsidTr="00220FA7">
        <w:trPr>
          <w:trHeight w:val="360"/>
        </w:trPr>
        <w:tc>
          <w:tcPr>
            <w:tcW w:w="6750" w:type="dxa"/>
            <w:vMerge/>
          </w:tcPr>
          <w:p w14:paraId="08F0AA58" w14:textId="77777777" w:rsidR="00220FA7" w:rsidRDefault="00220FA7" w:rsidP="00043CB2"/>
        </w:tc>
        <w:tc>
          <w:tcPr>
            <w:tcW w:w="3330" w:type="dxa"/>
            <w:vAlign w:val="center"/>
          </w:tcPr>
          <w:p w14:paraId="13C3B0C3" w14:textId="1CCE47F1" w:rsidR="00220FA7" w:rsidRDefault="00220FA7" w:rsidP="00043CB2">
            <w:pPr>
              <w:jc w:val="right"/>
            </w:pPr>
            <w:r>
              <w:t xml:space="preserve"> </w:t>
            </w:r>
          </w:p>
        </w:tc>
      </w:tr>
      <w:tr w:rsidR="00220FA7" w14:paraId="7ABE477C" w14:textId="77777777" w:rsidTr="00220FA7">
        <w:trPr>
          <w:trHeight w:val="360"/>
        </w:trPr>
        <w:tc>
          <w:tcPr>
            <w:tcW w:w="6750" w:type="dxa"/>
            <w:vMerge/>
          </w:tcPr>
          <w:p w14:paraId="012D12E0" w14:textId="77777777" w:rsidR="00220FA7" w:rsidRDefault="00220FA7" w:rsidP="00043CB2"/>
        </w:tc>
        <w:tc>
          <w:tcPr>
            <w:tcW w:w="3330" w:type="dxa"/>
            <w:vAlign w:val="center"/>
          </w:tcPr>
          <w:p w14:paraId="3939D572" w14:textId="13C3221F" w:rsidR="00220FA7" w:rsidRDefault="00220FA7" w:rsidP="00043CB2">
            <w:pPr>
              <w:jc w:val="right"/>
            </w:pPr>
          </w:p>
        </w:tc>
      </w:tr>
    </w:tbl>
    <w:p w14:paraId="70C959E1" w14:textId="77777777" w:rsidR="00101ADF" w:rsidRDefault="00101ADF" w:rsidP="00101ADF"/>
    <w:p w14:paraId="7789F410" w14:textId="77777777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76472F57" w14:textId="77777777" w:rsidTr="00043CB2">
        <w:trPr>
          <w:trHeight w:val="98"/>
        </w:trPr>
        <w:tc>
          <w:tcPr>
            <w:tcW w:w="10080" w:type="dxa"/>
          </w:tcPr>
          <w:p w14:paraId="0264F63D" w14:textId="77777777" w:rsidR="00642C27" w:rsidRDefault="00DC18C8" w:rsidP="00043CB2">
            <w:pPr>
              <w:pStyle w:val="Heading1"/>
            </w:pPr>
            <w:sdt>
              <w:sdtPr>
                <w:id w:val="1934159269"/>
                <w:placeholder>
                  <w:docPart w:val="304EAE9D85ED48B2971D058F1689A7EF"/>
                </w:placeholder>
                <w:temporary/>
                <w:showingPlcHdr/>
                <w15:appearance w15:val="hidden"/>
              </w:sdtPr>
              <w:sdtEndPr/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4AD9591E" w14:textId="77777777" w:rsidTr="00CA71AA">
        <w:trPr>
          <w:trHeight w:val="216"/>
        </w:trPr>
        <w:tc>
          <w:tcPr>
            <w:tcW w:w="10080" w:type="dxa"/>
          </w:tcPr>
          <w:p w14:paraId="23F00AC1" w14:textId="77777777" w:rsidR="00642C27" w:rsidRDefault="00642C27" w:rsidP="00CA71AA"/>
        </w:tc>
      </w:tr>
      <w:tr w:rsidR="00642C27" w14:paraId="24DC691A" w14:textId="77777777" w:rsidTr="00CA71AA">
        <w:trPr>
          <w:trHeight w:val="414"/>
        </w:trPr>
        <w:tc>
          <w:tcPr>
            <w:tcW w:w="10080" w:type="dxa"/>
          </w:tcPr>
          <w:p w14:paraId="0F3CA6EC" w14:textId="3607351C" w:rsidR="00642C27" w:rsidRDefault="00370EF6" w:rsidP="00043CB2">
            <w:r>
              <w:t xml:space="preserve">A </w:t>
            </w:r>
            <w:r w:rsidR="007B2E57">
              <w:t>20-year-old</w:t>
            </w:r>
            <w:r>
              <w:t xml:space="preserve"> Computer Science Student </w:t>
            </w:r>
            <w:r w:rsidR="00345AC4">
              <w:t xml:space="preserve">with an ambitious mindset </w:t>
            </w:r>
            <w:r w:rsidR="00E9065E">
              <w:t xml:space="preserve">and an open appetite for new skills and knowledge. </w:t>
            </w:r>
            <w:r w:rsidR="00702DAB">
              <w:t>I</w:t>
            </w:r>
            <w:r w:rsidR="00C13831">
              <w:t xml:space="preserve"> set </w:t>
            </w:r>
            <w:r w:rsidR="00C06A37">
              <w:t xml:space="preserve">goals </w:t>
            </w:r>
            <w:r w:rsidR="00807F72">
              <w:t xml:space="preserve">to </w:t>
            </w:r>
            <w:r w:rsidR="008C3EB1">
              <w:t>elevate</w:t>
            </w:r>
            <w:r w:rsidR="00807F72">
              <w:t xml:space="preserve"> </w:t>
            </w:r>
            <w:r w:rsidR="008C3EB1">
              <w:t>myself for the best</w:t>
            </w:r>
            <w:r w:rsidR="00807F72">
              <w:t xml:space="preserve">. I </w:t>
            </w:r>
            <w:r w:rsidR="009810E2">
              <w:t xml:space="preserve">am looking </w:t>
            </w:r>
            <w:r w:rsidR="00016A6B">
              <w:t xml:space="preserve">to </w:t>
            </w:r>
            <w:r w:rsidR="008C3EB1">
              <w:t xml:space="preserve">achieve </w:t>
            </w:r>
            <w:r w:rsidR="009810E2">
              <w:t xml:space="preserve">what I anticipate </w:t>
            </w:r>
            <w:r w:rsidR="00C06A37">
              <w:t xml:space="preserve">while enjoying </w:t>
            </w:r>
            <w:r w:rsidR="00D87EF5">
              <w:t>the</w:t>
            </w:r>
            <w:r w:rsidR="00C06A37">
              <w:t xml:space="preserve"> </w:t>
            </w:r>
            <w:r w:rsidR="008C3EB1">
              <w:t>process</w:t>
            </w:r>
            <w:r w:rsidR="00D87EF5">
              <w:t xml:space="preserve"> of pressuring it.</w:t>
            </w:r>
          </w:p>
        </w:tc>
      </w:tr>
    </w:tbl>
    <w:p w14:paraId="36B8DB38" w14:textId="77777777" w:rsidR="00101ADF" w:rsidRDefault="00101ADF" w:rsidP="00101ADF"/>
    <w:p w14:paraId="6CBEC5D6" w14:textId="77777777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487828C7" w14:textId="77777777" w:rsidTr="00043CB2">
        <w:trPr>
          <w:trHeight w:val="225"/>
        </w:trPr>
        <w:tc>
          <w:tcPr>
            <w:tcW w:w="4320" w:type="dxa"/>
          </w:tcPr>
          <w:p w14:paraId="6DB8A26B" w14:textId="77777777" w:rsidR="00CA71AA" w:rsidRDefault="00DC18C8" w:rsidP="00043CB2">
            <w:pPr>
              <w:pStyle w:val="Heading1"/>
            </w:pPr>
            <w:sdt>
              <w:sdtPr>
                <w:id w:val="-898354009"/>
                <w:placeholder>
                  <w:docPart w:val="8222F5A3A96A4EAAA1C18D4840B03B77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F3BD07D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4BA41BA" w14:textId="77777777" w:rsidR="00CA71AA" w:rsidRDefault="00DC18C8" w:rsidP="00043CB2">
            <w:pPr>
              <w:pStyle w:val="Heading1"/>
            </w:pPr>
            <w:sdt>
              <w:sdtPr>
                <w:id w:val="543866955"/>
                <w:placeholder>
                  <w:docPart w:val="00C1455F45D84B92A470661B887384B9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4A56C1B4" w14:textId="77777777" w:rsidTr="00CA71AA">
        <w:trPr>
          <w:trHeight w:val="216"/>
        </w:trPr>
        <w:tc>
          <w:tcPr>
            <w:tcW w:w="4320" w:type="dxa"/>
          </w:tcPr>
          <w:p w14:paraId="44C13A93" w14:textId="77777777" w:rsidR="00CA71AA" w:rsidRDefault="00CA71AA" w:rsidP="00CA71AA"/>
        </w:tc>
        <w:tc>
          <w:tcPr>
            <w:tcW w:w="1530" w:type="dxa"/>
          </w:tcPr>
          <w:p w14:paraId="43F102E7" w14:textId="77777777" w:rsidR="00CA71AA" w:rsidRDefault="00CA71AA" w:rsidP="00CA71AA"/>
        </w:tc>
        <w:tc>
          <w:tcPr>
            <w:tcW w:w="4230" w:type="dxa"/>
          </w:tcPr>
          <w:p w14:paraId="1009282B" w14:textId="77777777" w:rsidR="00CA71AA" w:rsidRDefault="00CA71AA" w:rsidP="00CA71AA"/>
        </w:tc>
      </w:tr>
      <w:tr w:rsidR="00CA71AA" w14:paraId="5513F234" w14:textId="77777777" w:rsidTr="00043CB2">
        <w:tc>
          <w:tcPr>
            <w:tcW w:w="4320" w:type="dxa"/>
          </w:tcPr>
          <w:p w14:paraId="7D51E630" w14:textId="180615AF" w:rsidR="00CA71AA" w:rsidRPr="001F303C" w:rsidRDefault="00E04E72" w:rsidP="00043CB2">
            <w:pPr>
              <w:pStyle w:val="Heading2"/>
            </w:pPr>
            <w:r w:rsidRPr="001F303C">
              <w:t>It help desk</w:t>
            </w:r>
            <w:r w:rsidR="001F303C">
              <w:t xml:space="preserve"> / AUIB, student life</w:t>
            </w:r>
          </w:p>
          <w:p w14:paraId="49F8AA6F" w14:textId="65BF7A7C" w:rsidR="00CA71AA" w:rsidRPr="002A3737" w:rsidRDefault="00206008" w:rsidP="00043CB2">
            <w:pPr>
              <w:pStyle w:val="Heading2"/>
            </w:pPr>
            <w:bookmarkStart w:id="0" w:name="OLE_LINK1"/>
            <w:bookmarkStart w:id="1" w:name="OLE_LINK2"/>
            <w:r>
              <w:t xml:space="preserve">sep </w:t>
            </w:r>
            <w:r w:rsidR="00510186">
              <w:t>24th</w:t>
            </w:r>
            <w:r>
              <w:t xml:space="preserve"> </w:t>
            </w:r>
            <w:r w:rsidR="00510186">
              <w:t>– oct 31st</w:t>
            </w:r>
            <w:r>
              <w:t xml:space="preserve"> </w:t>
            </w:r>
          </w:p>
          <w:bookmarkEnd w:id="0"/>
          <w:bookmarkEnd w:id="1"/>
          <w:p w14:paraId="015C0CB7" w14:textId="1C9649FA" w:rsidR="00734ED1" w:rsidRDefault="00734ED1" w:rsidP="00734ED1">
            <w:r>
              <w:t>- Helped students with their everyday IT problems.</w:t>
            </w:r>
          </w:p>
          <w:p w14:paraId="43607776" w14:textId="1BD5BA60" w:rsidR="00734ED1" w:rsidRDefault="00734ED1" w:rsidP="00734ED1">
            <w:r>
              <w:t>- Assisted new students with their email creation, password resetting, and Canvas (AUIB’s Classes platform).</w:t>
            </w:r>
          </w:p>
          <w:p w14:paraId="63AF4CD9" w14:textId="7223C122" w:rsidR="00CA71AA" w:rsidRDefault="00734ED1" w:rsidP="00734ED1">
            <w:r>
              <w:t>- Worked overtime sometimes to assure the completion of the work.</w:t>
            </w:r>
          </w:p>
          <w:p w14:paraId="61CDD94F" w14:textId="2FB5F2D0" w:rsidR="00CA71AA" w:rsidRPr="00323499" w:rsidRDefault="00734ED1" w:rsidP="00323499">
            <w:r>
              <w:t xml:space="preserve">- </w:t>
            </w:r>
            <w:r w:rsidR="00F17CE0">
              <w:t xml:space="preserve">organized </w:t>
            </w:r>
            <w:r w:rsidR="00E44E48">
              <w:t>some IT related work for the Student Life department.</w:t>
            </w:r>
          </w:p>
        </w:tc>
        <w:tc>
          <w:tcPr>
            <w:tcW w:w="1530" w:type="dxa"/>
          </w:tcPr>
          <w:p w14:paraId="311693A0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4A2A387E" w14:textId="5EA7431F" w:rsidR="00CA71AA" w:rsidRPr="002A3737" w:rsidRDefault="009D1EEE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 w:rsidRPr="009D1EEE">
              <w:t>BS</w:t>
            </w:r>
            <w:r>
              <w:t xml:space="preserve"> </w:t>
            </w:r>
            <w:r w:rsidR="00310CBD">
              <w:t>/ AUIB, Iraq, Baghdad</w:t>
            </w:r>
          </w:p>
          <w:p w14:paraId="50C60BAB" w14:textId="71C7227F" w:rsidR="00CA71AA" w:rsidRPr="002A3737" w:rsidRDefault="003259BA" w:rsidP="00043CB2">
            <w:pPr>
              <w:pStyle w:val="Heading2"/>
              <w:rPr>
                <w:color w:val="404040" w:themeColor="text1" w:themeTint="BF"/>
              </w:rPr>
            </w:pPr>
            <w:r>
              <w:t>20</w:t>
            </w:r>
            <w:r w:rsidR="0049355C">
              <w:t>23 – curretly studying</w:t>
            </w:r>
            <w:r w:rsidR="00CA71AA">
              <w:t xml:space="preserve"> </w:t>
            </w:r>
          </w:p>
          <w:p w14:paraId="58BA8D6A" w14:textId="46432F10" w:rsidR="00CA71AA" w:rsidRDefault="00144A55" w:rsidP="00043CB2">
            <w:r>
              <w:t>Bachelor’s</w:t>
            </w:r>
            <w:r w:rsidR="00053D17">
              <w:t xml:space="preserve"> Science</w:t>
            </w:r>
            <w:r w:rsidR="00C44A15">
              <w:t xml:space="preserve"> degree</w:t>
            </w:r>
            <w:r w:rsidR="00053D17">
              <w:t xml:space="preserve"> in Computer </w:t>
            </w:r>
            <w:r w:rsidR="00C44A15">
              <w:t>Science</w:t>
            </w:r>
            <w:r w:rsidR="00053D17">
              <w:t xml:space="preserve"> with a solid foundation of software development</w:t>
            </w:r>
            <w:r w:rsidR="00C44A15">
              <w:t xml:space="preserve">, </w:t>
            </w:r>
          </w:p>
          <w:p w14:paraId="07D003BD" w14:textId="77777777" w:rsidR="00CA71AA" w:rsidRDefault="00CA71AA" w:rsidP="00043CB2">
            <w:pPr>
              <w:pStyle w:val="Body"/>
            </w:pPr>
          </w:p>
          <w:p w14:paraId="522C102C" w14:textId="747E4213" w:rsidR="00CA71AA" w:rsidRPr="002A3737" w:rsidRDefault="00081B6E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t xml:space="preserve">Scientific </w:t>
            </w:r>
            <w:r w:rsidR="0049355C" w:rsidRPr="0049355C">
              <w:t>High</w:t>
            </w:r>
            <w:r w:rsidR="0049355C">
              <w:t>School diploma</w:t>
            </w:r>
            <w:r w:rsidR="0035157D">
              <w:t xml:space="preserve"> / Sama basmayah highschool for girls</w:t>
            </w:r>
            <w:r w:rsidR="00A95415">
              <w:t>, iraq</w:t>
            </w:r>
            <w:r>
              <w:t>, baghdad</w:t>
            </w:r>
          </w:p>
          <w:p w14:paraId="7F754FC2" w14:textId="03B0A47C" w:rsidR="00CA71AA" w:rsidRPr="002A3737" w:rsidRDefault="00406A3E" w:rsidP="00043CB2">
            <w:pPr>
              <w:pStyle w:val="Heading2"/>
              <w:rPr>
                <w:color w:val="404040" w:themeColor="text1" w:themeTint="BF"/>
              </w:rPr>
            </w:pPr>
            <w:r>
              <w:t>graduated 2023</w:t>
            </w:r>
            <w:r w:rsidR="00CA71AA">
              <w:t xml:space="preserve"> </w:t>
            </w:r>
          </w:p>
          <w:p w14:paraId="5281B545" w14:textId="0B382B5E" w:rsidR="00CA71AA" w:rsidRDefault="00EF03D6" w:rsidP="00043CB2">
            <w:r>
              <w:t xml:space="preserve">A </w:t>
            </w:r>
            <w:r w:rsidR="009416AB">
              <w:t xml:space="preserve">Scientific biological </w:t>
            </w:r>
            <w:r w:rsidR="00A83D24">
              <w:t xml:space="preserve">diploma, </w:t>
            </w:r>
            <w:r w:rsidR="002C4BED">
              <w:t xml:space="preserve">graduated </w:t>
            </w:r>
            <w:r w:rsidR="00A83D24">
              <w:t xml:space="preserve">with an average of </w:t>
            </w:r>
            <w:r w:rsidR="0008752D">
              <w:t>87% in senior grade.</w:t>
            </w:r>
          </w:p>
        </w:tc>
      </w:tr>
    </w:tbl>
    <w:p w14:paraId="793FA26F" w14:textId="77777777" w:rsidR="00101ADF" w:rsidRDefault="00101ADF" w:rsidP="00101ADF"/>
    <w:p w14:paraId="19476B98" w14:textId="77777777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27776274" w14:textId="77777777" w:rsidTr="00043CB2">
        <w:trPr>
          <w:trHeight w:val="234"/>
        </w:trPr>
        <w:tc>
          <w:tcPr>
            <w:tcW w:w="10080" w:type="dxa"/>
            <w:gridSpan w:val="3"/>
          </w:tcPr>
          <w:p w14:paraId="63F77604" w14:textId="77777777" w:rsidR="00CA71AA" w:rsidRDefault="00DC18C8" w:rsidP="00043CB2">
            <w:pPr>
              <w:pStyle w:val="Heading1"/>
            </w:pPr>
            <w:sdt>
              <w:sdtPr>
                <w:id w:val="-566262488"/>
                <w:placeholder>
                  <w:docPart w:val="1EF2D9C9522B45EF9A794CE82539A1DE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Skills</w:t>
                </w:r>
              </w:sdtContent>
            </w:sdt>
          </w:p>
        </w:tc>
      </w:tr>
      <w:tr w:rsidR="00CA71AA" w14:paraId="2C7978B9" w14:textId="77777777" w:rsidTr="00CA71AA">
        <w:trPr>
          <w:trHeight w:val="98"/>
        </w:trPr>
        <w:tc>
          <w:tcPr>
            <w:tcW w:w="10080" w:type="dxa"/>
            <w:gridSpan w:val="3"/>
          </w:tcPr>
          <w:p w14:paraId="2A08BE4E" w14:textId="77777777" w:rsidR="00CA71AA" w:rsidRDefault="00CA71AA" w:rsidP="00CA71AA"/>
        </w:tc>
      </w:tr>
      <w:tr w:rsidR="00CA71AA" w14:paraId="08BC772B" w14:textId="77777777" w:rsidTr="00043CB2">
        <w:tc>
          <w:tcPr>
            <w:tcW w:w="3360" w:type="dxa"/>
          </w:tcPr>
          <w:p w14:paraId="4B192880" w14:textId="583BBD83" w:rsidR="00CA71AA" w:rsidRDefault="007B2E57" w:rsidP="00043CB2">
            <w:pPr>
              <w:pStyle w:val="ListBullet"/>
            </w:pPr>
            <w:r>
              <w:t>Problem solving and critical thinking.</w:t>
            </w:r>
          </w:p>
          <w:p w14:paraId="1F33816E" w14:textId="3CE694E1" w:rsidR="00CA71AA" w:rsidRDefault="00D56F09" w:rsidP="00043CB2">
            <w:pPr>
              <w:pStyle w:val="ListBullet"/>
            </w:pPr>
            <w:r>
              <w:t>The ability to work under pressure.</w:t>
            </w:r>
          </w:p>
        </w:tc>
        <w:tc>
          <w:tcPr>
            <w:tcW w:w="3360" w:type="dxa"/>
          </w:tcPr>
          <w:p w14:paraId="15F92504" w14:textId="17770B1C" w:rsidR="00CA71AA" w:rsidRDefault="00D56F09" w:rsidP="00043CB2">
            <w:pPr>
              <w:pStyle w:val="ListBullet"/>
            </w:pPr>
            <w:r>
              <w:t>Excellent Communication skills.</w:t>
            </w:r>
          </w:p>
          <w:p w14:paraId="120DCBF2" w14:textId="6B4E37F8" w:rsidR="00CA71AA" w:rsidRDefault="00D56F09" w:rsidP="00043CB2">
            <w:pPr>
              <w:pStyle w:val="ListBullet"/>
            </w:pPr>
            <w:r>
              <w:t>Leadership and Organization.</w:t>
            </w:r>
          </w:p>
        </w:tc>
        <w:tc>
          <w:tcPr>
            <w:tcW w:w="3360" w:type="dxa"/>
          </w:tcPr>
          <w:p w14:paraId="3655ACF3" w14:textId="2043581D" w:rsidR="00CA71AA" w:rsidRDefault="007B2E57" w:rsidP="00043CB2">
            <w:pPr>
              <w:pStyle w:val="ListBullet"/>
            </w:pPr>
            <w:r>
              <w:t>Time management skills</w:t>
            </w:r>
          </w:p>
          <w:p w14:paraId="0FD8BC4C" w14:textId="074020B0" w:rsidR="00CA71AA" w:rsidRDefault="007B2E57" w:rsidP="00043CB2">
            <w:pPr>
              <w:pStyle w:val="ListBullet"/>
            </w:pPr>
            <w:r>
              <w:t xml:space="preserve">The ability to collaborate and work within a </w:t>
            </w:r>
            <w:proofErr w:type="gramStart"/>
            <w:r>
              <w:t>team based</w:t>
            </w:r>
            <w:proofErr w:type="gramEnd"/>
            <w:r>
              <w:t xml:space="preserve"> environment.</w:t>
            </w:r>
          </w:p>
        </w:tc>
      </w:tr>
    </w:tbl>
    <w:p w14:paraId="41347201" w14:textId="77777777" w:rsidR="00CA71AA" w:rsidRDefault="00CA71AA" w:rsidP="00587B38">
      <w:pPr>
        <w:pStyle w:val="Body"/>
      </w:pPr>
    </w:p>
    <w:p w14:paraId="140671D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7C20848C" w14:textId="77777777" w:rsidTr="00043CB2">
        <w:trPr>
          <w:trHeight w:val="162"/>
        </w:trPr>
        <w:tc>
          <w:tcPr>
            <w:tcW w:w="10080" w:type="dxa"/>
          </w:tcPr>
          <w:p w14:paraId="564A515F" w14:textId="77777777" w:rsidR="00CA71AA" w:rsidRDefault="00DC18C8" w:rsidP="00043CB2">
            <w:pPr>
              <w:pStyle w:val="Heading1"/>
            </w:pPr>
            <w:sdt>
              <w:sdtPr>
                <w:id w:val="1973934601"/>
                <w:placeholder>
                  <w:docPart w:val="EED594897BD246538AE01C36B5561023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2E1BEF0" w14:textId="77777777" w:rsidTr="00CA71AA">
        <w:trPr>
          <w:trHeight w:val="98"/>
        </w:trPr>
        <w:tc>
          <w:tcPr>
            <w:tcW w:w="10080" w:type="dxa"/>
          </w:tcPr>
          <w:p w14:paraId="0689E34D" w14:textId="77777777" w:rsidR="00CA71AA" w:rsidRPr="00C83CA0" w:rsidRDefault="00CA71AA" w:rsidP="00CA71AA"/>
        </w:tc>
      </w:tr>
      <w:tr w:rsidR="00CA71AA" w14:paraId="5A930B02" w14:textId="77777777" w:rsidTr="00043CB2">
        <w:tc>
          <w:tcPr>
            <w:tcW w:w="10080" w:type="dxa"/>
          </w:tcPr>
          <w:p w14:paraId="48F397E3" w14:textId="11D525A2" w:rsidR="003A3A8F" w:rsidRDefault="003A3A8F" w:rsidP="003A3A8F">
            <w:pPr>
              <w:pStyle w:val="Body"/>
              <w:numPr>
                <w:ilvl w:val="0"/>
                <w:numId w:val="17"/>
              </w:numPr>
            </w:pPr>
            <w:r w:rsidRPr="003A3A8F">
              <w:t>Social Media Manager of GDSC at AUIB.</w:t>
            </w:r>
          </w:p>
          <w:p w14:paraId="0B8D03AA" w14:textId="2E3F2ECF" w:rsidR="00451FBD" w:rsidRDefault="00451FBD" w:rsidP="003A3C60">
            <w:pPr>
              <w:pStyle w:val="Body"/>
              <w:numPr>
                <w:ilvl w:val="0"/>
                <w:numId w:val="17"/>
              </w:numPr>
            </w:pPr>
            <w:r>
              <w:t>Math Tutor at the Math center</w:t>
            </w:r>
            <w:r w:rsidR="00735C45">
              <w:t>.</w:t>
            </w:r>
          </w:p>
          <w:p w14:paraId="72185078" w14:textId="7211ECE2" w:rsidR="00735C45" w:rsidRDefault="00735C45" w:rsidP="00451FBD">
            <w:pPr>
              <w:pStyle w:val="Body"/>
              <w:numPr>
                <w:ilvl w:val="0"/>
                <w:numId w:val="17"/>
              </w:numPr>
            </w:pPr>
            <w:r>
              <w:t>Event Organizer</w:t>
            </w:r>
            <w:r w:rsidR="003A3A8F">
              <w:t xml:space="preserve"> of</w:t>
            </w:r>
            <w:r>
              <w:t xml:space="preserve"> </w:t>
            </w:r>
            <w:r w:rsidR="003A3A8F">
              <w:t xml:space="preserve">the </w:t>
            </w:r>
            <w:r w:rsidR="009A563D">
              <w:t>Charity Club of AUIB.</w:t>
            </w:r>
          </w:p>
          <w:p w14:paraId="5966DF58" w14:textId="1A41C62B" w:rsidR="00AF216C" w:rsidRDefault="0096605F" w:rsidP="00337687">
            <w:pPr>
              <w:pStyle w:val="Body"/>
              <w:numPr>
                <w:ilvl w:val="0"/>
                <w:numId w:val="17"/>
              </w:numPr>
            </w:pPr>
            <w:r>
              <w:t xml:space="preserve">SCT </w:t>
            </w:r>
            <w:r w:rsidR="00AF216C">
              <w:t>Student</w:t>
            </w:r>
            <w:r w:rsidR="00337687">
              <w:t>.</w:t>
            </w:r>
          </w:p>
        </w:tc>
      </w:tr>
    </w:tbl>
    <w:p w14:paraId="15913DDA" w14:textId="131572A9" w:rsidR="004C643B" w:rsidRDefault="004C643B" w:rsidP="00974D10">
      <w:pPr>
        <w:spacing w:after="260" w:line="240" w:lineRule="auto"/>
        <w:ind w:firstLine="720"/>
      </w:pPr>
    </w:p>
    <w:sectPr w:rsidR="004C643B" w:rsidSect="00877913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6490A" w14:textId="77777777" w:rsidR="00877913" w:rsidRDefault="00877913" w:rsidP="00725803">
      <w:r>
        <w:separator/>
      </w:r>
    </w:p>
  </w:endnote>
  <w:endnote w:type="continuationSeparator" w:id="0">
    <w:p w14:paraId="2F072587" w14:textId="77777777" w:rsidR="00877913" w:rsidRDefault="00877913" w:rsidP="00725803">
      <w:r>
        <w:continuationSeparator/>
      </w:r>
    </w:p>
  </w:endnote>
  <w:endnote w:type="continuationNotice" w:id="1">
    <w:p w14:paraId="2C5A494F" w14:textId="77777777" w:rsidR="00877913" w:rsidRDefault="00877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BE4AC" w14:textId="77777777" w:rsidR="00877913" w:rsidRDefault="00877913" w:rsidP="00725803">
      <w:r>
        <w:separator/>
      </w:r>
    </w:p>
  </w:footnote>
  <w:footnote w:type="continuationSeparator" w:id="0">
    <w:p w14:paraId="69F4CE6E" w14:textId="77777777" w:rsidR="00877913" w:rsidRDefault="00877913" w:rsidP="00725803">
      <w:r>
        <w:continuationSeparator/>
      </w:r>
    </w:p>
  </w:footnote>
  <w:footnote w:type="continuationNotice" w:id="1">
    <w:p w14:paraId="72DEF98D" w14:textId="77777777" w:rsidR="00877913" w:rsidRDefault="008779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1F7D64"/>
    <w:multiLevelType w:val="hybridMultilevel"/>
    <w:tmpl w:val="8090BBA4"/>
    <w:lvl w:ilvl="0" w:tplc="1D4EB168">
      <w:start w:val="20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7104216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A7"/>
    <w:rsid w:val="00004D3C"/>
    <w:rsid w:val="00006E2D"/>
    <w:rsid w:val="0000784C"/>
    <w:rsid w:val="00011DEA"/>
    <w:rsid w:val="00016A6B"/>
    <w:rsid w:val="00025E77"/>
    <w:rsid w:val="00027312"/>
    <w:rsid w:val="00033519"/>
    <w:rsid w:val="00053D17"/>
    <w:rsid w:val="00061972"/>
    <w:rsid w:val="00063667"/>
    <w:rsid w:val="000645F2"/>
    <w:rsid w:val="00076667"/>
    <w:rsid w:val="00081B6E"/>
    <w:rsid w:val="00082F03"/>
    <w:rsid w:val="000835A0"/>
    <w:rsid w:val="000866EA"/>
    <w:rsid w:val="0008752D"/>
    <w:rsid w:val="000934A2"/>
    <w:rsid w:val="000964BA"/>
    <w:rsid w:val="000E0B16"/>
    <w:rsid w:val="000E3F55"/>
    <w:rsid w:val="000E6AFA"/>
    <w:rsid w:val="000F75D0"/>
    <w:rsid w:val="00101ADF"/>
    <w:rsid w:val="001210CC"/>
    <w:rsid w:val="00133F08"/>
    <w:rsid w:val="00144A55"/>
    <w:rsid w:val="00154ABD"/>
    <w:rsid w:val="0015720F"/>
    <w:rsid w:val="00162D32"/>
    <w:rsid w:val="00176F59"/>
    <w:rsid w:val="001B0955"/>
    <w:rsid w:val="001C7F47"/>
    <w:rsid w:val="001E24FB"/>
    <w:rsid w:val="001F303C"/>
    <w:rsid w:val="001F3FF1"/>
    <w:rsid w:val="00206008"/>
    <w:rsid w:val="00220FA7"/>
    <w:rsid w:val="00227784"/>
    <w:rsid w:val="00236EAD"/>
    <w:rsid w:val="0023705D"/>
    <w:rsid w:val="00250A31"/>
    <w:rsid w:val="00251C13"/>
    <w:rsid w:val="00252456"/>
    <w:rsid w:val="00285601"/>
    <w:rsid w:val="00287FDA"/>
    <w:rsid w:val="002922D0"/>
    <w:rsid w:val="002C4BED"/>
    <w:rsid w:val="002D785F"/>
    <w:rsid w:val="002F3907"/>
    <w:rsid w:val="00301638"/>
    <w:rsid w:val="00310CBD"/>
    <w:rsid w:val="00323499"/>
    <w:rsid w:val="003259BA"/>
    <w:rsid w:val="00333740"/>
    <w:rsid w:val="00337687"/>
    <w:rsid w:val="00340B03"/>
    <w:rsid w:val="00345AC4"/>
    <w:rsid w:val="0035157D"/>
    <w:rsid w:val="00370EF6"/>
    <w:rsid w:val="00380AE7"/>
    <w:rsid w:val="003A3A8F"/>
    <w:rsid w:val="003A3C60"/>
    <w:rsid w:val="003A6943"/>
    <w:rsid w:val="00406A3E"/>
    <w:rsid w:val="00410BA2"/>
    <w:rsid w:val="00412290"/>
    <w:rsid w:val="00434074"/>
    <w:rsid w:val="00451FBD"/>
    <w:rsid w:val="00463C3B"/>
    <w:rsid w:val="0049355C"/>
    <w:rsid w:val="004937AE"/>
    <w:rsid w:val="004B072F"/>
    <w:rsid w:val="004B5FEA"/>
    <w:rsid w:val="004C643B"/>
    <w:rsid w:val="004C7AD3"/>
    <w:rsid w:val="004D6742"/>
    <w:rsid w:val="004E2970"/>
    <w:rsid w:val="005026DD"/>
    <w:rsid w:val="00505F0C"/>
    <w:rsid w:val="00510186"/>
    <w:rsid w:val="00513EFC"/>
    <w:rsid w:val="0052113B"/>
    <w:rsid w:val="00542389"/>
    <w:rsid w:val="005441D7"/>
    <w:rsid w:val="00562DA4"/>
    <w:rsid w:val="00564951"/>
    <w:rsid w:val="00573BF9"/>
    <w:rsid w:val="00587B38"/>
    <w:rsid w:val="0059087E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848E4"/>
    <w:rsid w:val="006C08A0"/>
    <w:rsid w:val="006C47D8"/>
    <w:rsid w:val="006D2D08"/>
    <w:rsid w:val="006F26A2"/>
    <w:rsid w:val="007003F4"/>
    <w:rsid w:val="0070237E"/>
    <w:rsid w:val="00702DAB"/>
    <w:rsid w:val="00710E02"/>
    <w:rsid w:val="00725803"/>
    <w:rsid w:val="00725CB5"/>
    <w:rsid w:val="007307A3"/>
    <w:rsid w:val="00734ED1"/>
    <w:rsid w:val="00735C45"/>
    <w:rsid w:val="00752315"/>
    <w:rsid w:val="007746C5"/>
    <w:rsid w:val="007A0F9E"/>
    <w:rsid w:val="007B1049"/>
    <w:rsid w:val="007B2E57"/>
    <w:rsid w:val="007C578C"/>
    <w:rsid w:val="007F3F46"/>
    <w:rsid w:val="00804FD6"/>
    <w:rsid w:val="00807F72"/>
    <w:rsid w:val="00853C67"/>
    <w:rsid w:val="00857E6B"/>
    <w:rsid w:val="00877913"/>
    <w:rsid w:val="008968C4"/>
    <w:rsid w:val="008C3EB1"/>
    <w:rsid w:val="008D7C1C"/>
    <w:rsid w:val="00912658"/>
    <w:rsid w:val="0092291B"/>
    <w:rsid w:val="00932D92"/>
    <w:rsid w:val="009416AB"/>
    <w:rsid w:val="00947787"/>
    <w:rsid w:val="0095272C"/>
    <w:rsid w:val="0096605F"/>
    <w:rsid w:val="00972024"/>
    <w:rsid w:val="00974D10"/>
    <w:rsid w:val="009810E2"/>
    <w:rsid w:val="0098186B"/>
    <w:rsid w:val="00981B0E"/>
    <w:rsid w:val="009A563D"/>
    <w:rsid w:val="009D01F7"/>
    <w:rsid w:val="009D1EEE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3D24"/>
    <w:rsid w:val="00A84D6C"/>
    <w:rsid w:val="00A95415"/>
    <w:rsid w:val="00AA34BF"/>
    <w:rsid w:val="00AC0B42"/>
    <w:rsid w:val="00AD13CB"/>
    <w:rsid w:val="00AD3FD8"/>
    <w:rsid w:val="00AF216C"/>
    <w:rsid w:val="00B13C52"/>
    <w:rsid w:val="00B36FF5"/>
    <w:rsid w:val="00B370A8"/>
    <w:rsid w:val="00B77367"/>
    <w:rsid w:val="00B93057"/>
    <w:rsid w:val="00BA7E9F"/>
    <w:rsid w:val="00BC2A07"/>
    <w:rsid w:val="00BC7376"/>
    <w:rsid w:val="00BD6511"/>
    <w:rsid w:val="00BD669A"/>
    <w:rsid w:val="00BF2842"/>
    <w:rsid w:val="00C049C1"/>
    <w:rsid w:val="00C06A37"/>
    <w:rsid w:val="00C11F2B"/>
    <w:rsid w:val="00C13831"/>
    <w:rsid w:val="00C13F2B"/>
    <w:rsid w:val="00C153E4"/>
    <w:rsid w:val="00C43D65"/>
    <w:rsid w:val="00C44A15"/>
    <w:rsid w:val="00C53D8A"/>
    <w:rsid w:val="00C83CA0"/>
    <w:rsid w:val="00C84833"/>
    <w:rsid w:val="00C871AB"/>
    <w:rsid w:val="00C9044F"/>
    <w:rsid w:val="00CA71AA"/>
    <w:rsid w:val="00CC3D1C"/>
    <w:rsid w:val="00CD056B"/>
    <w:rsid w:val="00CF079F"/>
    <w:rsid w:val="00D05512"/>
    <w:rsid w:val="00D2420D"/>
    <w:rsid w:val="00D30382"/>
    <w:rsid w:val="00D413F9"/>
    <w:rsid w:val="00D44E50"/>
    <w:rsid w:val="00D56F09"/>
    <w:rsid w:val="00D77FAA"/>
    <w:rsid w:val="00D87EF5"/>
    <w:rsid w:val="00D90060"/>
    <w:rsid w:val="00D92B95"/>
    <w:rsid w:val="00DA50E6"/>
    <w:rsid w:val="00DA614F"/>
    <w:rsid w:val="00DB3B00"/>
    <w:rsid w:val="00DD0C73"/>
    <w:rsid w:val="00DD5585"/>
    <w:rsid w:val="00DE5982"/>
    <w:rsid w:val="00DF2976"/>
    <w:rsid w:val="00DF6F21"/>
    <w:rsid w:val="00E03F71"/>
    <w:rsid w:val="00E04E72"/>
    <w:rsid w:val="00E154B5"/>
    <w:rsid w:val="00E232F0"/>
    <w:rsid w:val="00E348AC"/>
    <w:rsid w:val="00E3618F"/>
    <w:rsid w:val="00E44E48"/>
    <w:rsid w:val="00E52791"/>
    <w:rsid w:val="00E83195"/>
    <w:rsid w:val="00E84772"/>
    <w:rsid w:val="00E9065E"/>
    <w:rsid w:val="00E939EC"/>
    <w:rsid w:val="00E93D19"/>
    <w:rsid w:val="00EA5941"/>
    <w:rsid w:val="00EC1FE9"/>
    <w:rsid w:val="00EF03D6"/>
    <w:rsid w:val="00F00A4F"/>
    <w:rsid w:val="00F01E4B"/>
    <w:rsid w:val="00F17CE0"/>
    <w:rsid w:val="00F24D72"/>
    <w:rsid w:val="00F32F55"/>
    <w:rsid w:val="00F33CD8"/>
    <w:rsid w:val="00F42CD6"/>
    <w:rsid w:val="00F436BA"/>
    <w:rsid w:val="00F463DB"/>
    <w:rsid w:val="00F6441B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D26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reativ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4EAE9D85ED48B2971D058F1689A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84D92-1FD3-422A-9D1B-404AD4DC8758}"/>
      </w:docPartPr>
      <w:docPartBody>
        <w:p w:rsidR="0075371A" w:rsidRDefault="0075371A">
          <w:pPr>
            <w:pStyle w:val="304EAE9D85ED48B2971D058F1689A7EF"/>
          </w:pPr>
          <w:r>
            <w:t>About me</w:t>
          </w:r>
        </w:p>
      </w:docPartBody>
    </w:docPart>
    <w:docPart>
      <w:docPartPr>
        <w:name w:val="8222F5A3A96A4EAAA1C18D4840B0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14EA-D4C9-4314-B584-E9188330828C}"/>
      </w:docPartPr>
      <w:docPartBody>
        <w:p w:rsidR="0075371A" w:rsidRDefault="0075371A">
          <w:pPr>
            <w:pStyle w:val="8222F5A3A96A4EAAA1C18D4840B03B77"/>
          </w:pPr>
          <w:r w:rsidRPr="00F928A8">
            <w:t>Experience</w:t>
          </w:r>
        </w:p>
      </w:docPartBody>
    </w:docPart>
    <w:docPart>
      <w:docPartPr>
        <w:name w:val="00C1455F45D84B92A470661B8873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BA1B-0BC0-4B35-A1A8-D419A96797C3}"/>
      </w:docPartPr>
      <w:docPartBody>
        <w:p w:rsidR="0075371A" w:rsidRDefault="0075371A">
          <w:pPr>
            <w:pStyle w:val="00C1455F45D84B92A470661B887384B9"/>
          </w:pPr>
          <w:r w:rsidRPr="0070237E">
            <w:t>Education</w:t>
          </w:r>
        </w:p>
      </w:docPartBody>
    </w:docPart>
    <w:docPart>
      <w:docPartPr>
        <w:name w:val="1EF2D9C9522B45EF9A794CE82539A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C1F42-D251-4AB4-A257-1BFF23BCA924}"/>
      </w:docPartPr>
      <w:docPartBody>
        <w:p w:rsidR="0075371A" w:rsidRDefault="0075371A">
          <w:pPr>
            <w:pStyle w:val="1EF2D9C9522B45EF9A794CE82539A1DE"/>
          </w:pPr>
          <w:r>
            <w:t>Skills</w:t>
          </w:r>
        </w:p>
      </w:docPartBody>
    </w:docPart>
    <w:docPart>
      <w:docPartPr>
        <w:name w:val="EED594897BD246538AE01C36B5561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1F81-3874-4C66-8986-7756E50A108A}"/>
      </w:docPartPr>
      <w:docPartBody>
        <w:p w:rsidR="0075371A" w:rsidRDefault="0075371A">
          <w:pPr>
            <w:pStyle w:val="EED594897BD246538AE01C36B5561023"/>
          </w:pPr>
          <w:r w:rsidRPr="00C83CA0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1A"/>
    <w:rsid w:val="00740C4E"/>
    <w:rsid w:val="0075371A"/>
    <w:rsid w:val="008B00AD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14:ligatures w14:val="none"/>
    </w:rPr>
  </w:style>
  <w:style w:type="paragraph" w:customStyle="1" w:styleId="304EAE9D85ED48B2971D058F1689A7EF">
    <w:name w:val="304EAE9D85ED48B2971D058F1689A7EF"/>
  </w:style>
  <w:style w:type="paragraph" w:customStyle="1" w:styleId="8222F5A3A96A4EAAA1C18D4840B03B77">
    <w:name w:val="8222F5A3A96A4EAAA1C18D4840B03B77"/>
  </w:style>
  <w:style w:type="paragraph" w:customStyle="1" w:styleId="00C1455F45D84B92A470661B887384B9">
    <w:name w:val="00C1455F45D84B92A470661B887384B9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1EF2D9C9522B45EF9A794CE82539A1DE">
    <w:name w:val="1EF2D9C9522B45EF9A794CE82539A1DE"/>
  </w:style>
  <w:style w:type="paragraph" w:customStyle="1" w:styleId="EED594897BD246538AE01C36B5561023">
    <w:name w:val="EED594897BD246538AE01C36B5561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ca425d-d3f3-4023-a6ab-1e0c81eea5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81FBA01907242BA45C2CE3DA37E91" ma:contentTypeVersion="14" ma:contentTypeDescription="Create a new document." ma:contentTypeScope="" ma:versionID="eaff436f0fb4f004b8457547214754a7">
  <xsd:schema xmlns:xsd="http://www.w3.org/2001/XMLSchema" xmlns:xs="http://www.w3.org/2001/XMLSchema" xmlns:p="http://schemas.microsoft.com/office/2006/metadata/properties" xmlns:ns3="f9ca425d-d3f3-4023-a6ab-1e0c81eea576" xmlns:ns4="315f1527-640e-4a8d-b069-89b886ae90bb" targetNamespace="http://schemas.microsoft.com/office/2006/metadata/properties" ma:root="true" ma:fieldsID="31d07b3f5bb625ffcbd9ddc355bac271" ns3:_="" ns4:_="">
    <xsd:import namespace="f9ca425d-d3f3-4023-a6ab-1e0c81eea576"/>
    <xsd:import namespace="315f1527-640e-4a8d-b069-89b886ae9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a425d-d3f3-4023-a6ab-1e0c81eea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f1527-640e-4a8d-b069-89b886ae9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5AB97-7115-478F-9E88-C08B4671E60A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315f1527-640e-4a8d-b069-89b886ae90bb"/>
    <ds:schemaRef ds:uri="http://schemas.microsoft.com/office/infopath/2007/PartnerControls"/>
    <ds:schemaRef ds:uri="http://schemas.microsoft.com/office/2006/documentManagement/types"/>
    <ds:schemaRef ds:uri="f9ca425d-d3f3-4023-a6ab-1e0c81eea57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9ED4145-481A-4372-BDFA-E0378AB6A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BCDEB-D0B4-4C96-82E9-0F1B7A5D4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a425d-d3f3-4023-a6ab-1e0c81eea576"/>
    <ds:schemaRef ds:uri="315f1527-640e-4a8d-b069-89b886ae9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sales resume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2024-04-20T14:27:00Z</dcterms:created>
  <dcterms:modified xsi:type="dcterms:W3CDTF">2024-04-20T14:27:00Z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0x010100BAF81FBA01907242BA45C2CE3DA37E91</vt:lpwstr>
  </property>
</Properties>
</file>